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5177" w14:textId="77777777" w:rsidR="0066164C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Report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</w:p>
    <w:p w14:paraId="2F932F1A" w14:textId="77777777" w:rsidR="0066164C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Hangman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Game</w:t>
      </w:r>
    </w:p>
    <w:p w14:paraId="3C82CF5D" w14:textId="77777777" w:rsidR="0066164C" w:rsidRDefault="0066164C">
      <w:pPr>
        <w:spacing w:line="276" w:lineRule="auto"/>
        <w:jc w:val="center"/>
      </w:pPr>
    </w:p>
    <w:p w14:paraId="0159F13D" w14:textId="77777777" w:rsidR="0066164C" w:rsidRDefault="00000000">
      <w:pPr>
        <w:spacing w:after="0"/>
        <w:jc w:val="center"/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https://github.com/alkafri/fabulous-stars-hangman</w:t>
        </w:r>
      </w:hyperlink>
    </w:p>
    <w:p w14:paraId="72886B74" w14:textId="77777777" w:rsidR="0066164C" w:rsidRDefault="0066164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271E" w14:textId="77777777" w:rsidR="0066164C" w:rsidRDefault="00000000">
      <w:pPr>
        <w:spacing w:after="0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Prepared by: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Ahmad AlKafri</w:t>
      </w:r>
      <w:r>
        <w:rPr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2022-12-23</w:t>
      </w:r>
    </w:p>
    <w:p w14:paraId="6CDC9784" w14:textId="77777777" w:rsidR="0066164C" w:rsidRDefault="0066164C">
      <w:pPr>
        <w:spacing w:after="0"/>
        <w:jc w:val="both"/>
      </w:pPr>
    </w:p>
    <w:p w14:paraId="65AD9943" w14:textId="77777777" w:rsidR="0066164C" w:rsidRDefault="00000000">
      <w:pPr>
        <w:spacing w:after="0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Customer vision: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Christoffer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“The Client” wants to develop a revolutionary Hangman game, which allows multiple players to play and compete against each other. </w:t>
      </w:r>
    </w:p>
    <w:p w14:paraId="4FDD9859" w14:textId="77777777" w:rsidR="0066164C" w:rsidRDefault="006616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A7596" w14:textId="77777777" w:rsidR="0066164C" w:rsidRDefault="000000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Reflection:</w:t>
      </w:r>
    </w:p>
    <w:p w14:paraId="0EEDBA83" w14:textId="77777777" w:rsidR="0066164C" w:rsidRDefault="00000000">
      <w:pPr>
        <w:spacing w:line="276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Story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118DDDA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developer I need to compare between input letters and hidden word.</w:t>
      </w:r>
    </w:p>
    <w:p w14:paraId="4203CFC2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Developer Ben &amp; Ahmad</w:t>
      </w:r>
    </w:p>
    <w:p w14:paraId="27461DF8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compares between letter from player and hidden word as a list and return result.</w:t>
      </w:r>
    </w:p>
    <w:p w14:paraId="47F87A6D" w14:textId="77777777" w:rsidR="0066164C" w:rsidRDefault="00000000">
      <w:pPr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306DD8" wp14:editId="0FF2E3E5">
            <wp:extent cx="6120134" cy="2438403"/>
            <wp:effectExtent l="19050" t="19050" r="13966" b="19047"/>
            <wp:docPr id="1" name="Picture 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2438403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7D7E71" w14:textId="77777777" w:rsidR="0066164C" w:rsidRDefault="006616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687C88" w14:textId="77777777" w:rsidR="0066164C" w:rsidRDefault="006616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7E5230" w14:textId="77777777" w:rsidR="0066164C" w:rsidRDefault="006616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23BAAC" w14:textId="77777777" w:rsidR="0066164C" w:rsidRDefault="006616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D6461" w14:textId="77777777" w:rsidR="0066164C" w:rsidRDefault="006616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C09583" w14:textId="77777777" w:rsidR="0066164C" w:rsidRDefault="0066164C">
      <w:pPr>
        <w:pageBreakBefore/>
        <w:suppressAutoHyphens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3485E0" w14:textId="77777777" w:rsidR="0066164C" w:rsidRDefault="000000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Story 2:</w:t>
      </w:r>
    </w:p>
    <w:p w14:paraId="4500C08F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developer I need to create a hangman draw on wrong guesses.</w:t>
      </w:r>
    </w:p>
    <w:p w14:paraId="48E81427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Developer Julius</w:t>
      </w:r>
    </w:p>
    <w:p w14:paraId="0A59ECB8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different images, the game will show one of these images according to the current number of wrong guesses.</w:t>
      </w:r>
    </w:p>
    <w:p w14:paraId="36DB0C70" w14:textId="77777777" w:rsidR="0066164C" w:rsidRDefault="00000000">
      <w:pPr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1D754C" wp14:editId="2929CBCA">
            <wp:extent cx="6120134" cy="4791071"/>
            <wp:effectExtent l="19050" t="19050" r="13966" b="9529"/>
            <wp:docPr id="2" name="Picture 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4791071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78E401" w14:textId="77777777" w:rsidR="0066164C" w:rsidRDefault="0066164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CFC080" w14:textId="77777777" w:rsidR="0066164C" w:rsidRDefault="0066164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18A294" w14:textId="77777777" w:rsidR="0066164C" w:rsidRDefault="0066164C">
      <w:pPr>
        <w:pageBreakBefore/>
        <w:suppressAutoHyphens w:val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21C476" w14:textId="77777777" w:rsidR="0066164C" w:rsidRDefault="000000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Story 3:</w:t>
      </w:r>
    </w:p>
    <w:p w14:paraId="0F7A9B4B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developer I need to get the user input for a hidden word.</w:t>
      </w:r>
    </w:p>
    <w:p w14:paraId="6DA4429B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Manjurekha</w:t>
      </w:r>
      <w:proofErr w:type="spellEnd"/>
    </w:p>
    <w:p w14:paraId="519C18E6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method takes the user input from a text box.</w:t>
      </w:r>
    </w:p>
    <w:p w14:paraId="6C741707" w14:textId="77777777" w:rsidR="0066164C" w:rsidRDefault="00000000">
      <w:pPr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7BBC81" wp14:editId="7CFB7C92">
            <wp:extent cx="6141723" cy="3787143"/>
            <wp:effectExtent l="19050" t="19050" r="11427" b="22857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723" cy="3787143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CA461D4" w14:textId="77777777" w:rsidR="0066164C" w:rsidRDefault="000000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Closure:</w:t>
      </w:r>
    </w:p>
    <w:p w14:paraId="0949C647" w14:textId="77777777" w:rsidR="0066164C" w:rsidRDefault="00000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met almost every day to discuss the project. We agreed on the game structure, we decided the part for each one, we choose the challenging parts for each one, I was responsible on working on the game logic part alongside other team members.</w:t>
      </w:r>
    </w:p>
    <w:p w14:paraId="6E485779" w14:textId="77777777" w:rsidR="0066164C" w:rsidRDefault="006616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0BA4F" w14:textId="77777777" w:rsidR="0066164C" w:rsidRDefault="00000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review was about improving the code. Example:</w:t>
      </w:r>
    </w:p>
    <w:p w14:paraId="7C08648D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 to Ahmad: Comments need to be more detailed.</w:t>
      </w:r>
    </w:p>
    <w:p w14:paraId="69067F17" w14:textId="77777777" w:rsidR="0066164C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Ahmad to Julius: Converting hidden word to list, to easily find correct position.</w:t>
      </w:r>
    </w:p>
    <w:p w14:paraId="39467796" w14:textId="77777777" w:rsidR="0066164C" w:rsidRDefault="006616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66945A" w14:textId="77777777" w:rsidR="0066164C" w:rsidRDefault="00000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 with agile probably was challenging, because of lack of work experience, I believe we need more practicing to be able to work according to agile probably.</w:t>
      </w:r>
    </w:p>
    <w:p w14:paraId="7D5618E2" w14:textId="77777777" w:rsidR="0066164C" w:rsidRDefault="006616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058E49" w14:textId="77777777" w:rsidR="0066164C" w:rsidRDefault="00000000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used “Kanban” as we used “Trello” to create tasks board and cards, not sufficiently, but more practicing will help to improve. </w:t>
      </w:r>
    </w:p>
    <w:sectPr w:rsidR="0066164C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6FB7" w14:textId="77777777" w:rsidR="00707611" w:rsidRDefault="00707611">
      <w:pPr>
        <w:spacing w:after="0"/>
      </w:pPr>
      <w:r>
        <w:separator/>
      </w:r>
    </w:p>
  </w:endnote>
  <w:endnote w:type="continuationSeparator" w:id="0">
    <w:p w14:paraId="366EB6AB" w14:textId="77777777" w:rsidR="00707611" w:rsidRDefault="007076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537C" w14:textId="77777777" w:rsidR="00623064" w:rsidRDefault="00000000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F3990F1" w14:textId="77777777" w:rsidR="0062306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F8FE" w14:textId="77777777" w:rsidR="00707611" w:rsidRDefault="00707611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BDE8C0B" w14:textId="77777777" w:rsidR="00707611" w:rsidRDefault="007076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0845"/>
    <w:multiLevelType w:val="multilevel"/>
    <w:tmpl w:val="BE3EDDF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3626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164C"/>
    <w:rsid w:val="0066164C"/>
    <w:rsid w:val="00707611"/>
    <w:rsid w:val="009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5B8A"/>
  <w15:docId w15:val="{FF48E814-009B-49F5-A27B-EE07C268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kafri/fabulous-stars-hangm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Al-Kafri</dc:creator>
  <dc:description/>
  <cp:lastModifiedBy>Ahmad Al-Kafri</cp:lastModifiedBy>
  <cp:revision>2</cp:revision>
  <dcterms:created xsi:type="dcterms:W3CDTF">2022-12-23T08:40:00Z</dcterms:created>
  <dcterms:modified xsi:type="dcterms:W3CDTF">2022-12-23T08:40:00Z</dcterms:modified>
</cp:coreProperties>
</file>